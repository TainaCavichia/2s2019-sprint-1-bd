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D137A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D137A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207E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207E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207E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207E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207E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207E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207E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207E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207E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207E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207E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>Este documento tem como objetivo demonstrar todas as funcionalidades da plataforma</w:t>
      </w:r>
      <w:r w:rsidR="00D137AD">
        <w:t xml:space="preserve"> </w:t>
      </w:r>
      <w:proofErr w:type="spellStart"/>
      <w:r w:rsidR="00D137AD">
        <w:t>OpFlix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 w:rsidR="00D137AD">
        <w:t>OpFlix</w:t>
      </w:r>
      <w:proofErr w:type="spellEnd"/>
      <w:r w:rsidR="00D137AD"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 w:rsidR="00D137AD">
        <w:t>OpFlix</w:t>
      </w:r>
      <w:proofErr w:type="spellEnd"/>
      <w:r w:rsidR="00D137AD">
        <w:t xml:space="preserve"> </w:t>
      </w:r>
      <w:r>
        <w:t>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92BD1">
      <w:r>
        <w:t>Insira aqui uma breve descrição sobre o modelo lógico e a imagem exportada</w:t>
      </w:r>
    </w:p>
    <w:p w:rsidR="00D137AD" w:rsidRDefault="00D137AD">
      <w:r>
        <w:rPr>
          <w:noProof/>
        </w:rPr>
        <w:drawing>
          <wp:inline distT="0" distB="0" distL="0" distR="0">
            <wp:extent cx="5191850" cy="544906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AD" w:rsidRDefault="00D137AD"/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8A7F37" w:rsidP="008A7F37">
      <w:r>
        <w:t>Insira aqui uma breve descrição sobre o modelo físico e a imagem exportada</w:t>
      </w:r>
    </w:p>
    <w:p w:rsidR="00D137AD" w:rsidRDefault="00D137AD" w:rsidP="008A7F37">
      <w:r>
        <w:rPr>
          <w:noProof/>
        </w:rPr>
        <w:lastRenderedPageBreak/>
        <w:drawing>
          <wp:inline distT="0" distB="0" distL="0" distR="0">
            <wp:extent cx="5732145" cy="242506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8A7F37" w:rsidRDefault="008A7F37" w:rsidP="008A7F37">
      <w:r>
        <w:t>Insira aqui uma breve descrição sobre o modelo conceitual e a imagem exportada</w:t>
      </w:r>
    </w:p>
    <w:p w:rsidR="00DA19B6" w:rsidRDefault="00DA19B6"/>
    <w:p w:rsidR="00D137AD" w:rsidRDefault="00D137AD">
      <w:pPr>
        <w:sectPr w:rsidR="00D137AD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8" w:name="_GoBack"/>
      <w:r>
        <w:rPr>
          <w:noProof/>
        </w:rPr>
        <w:drawing>
          <wp:inline distT="0" distB="0" distL="0" distR="0">
            <wp:extent cx="5732145" cy="364490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7EA" w:rsidRDefault="006207EA">
      <w:pPr>
        <w:spacing w:after="0" w:line="240" w:lineRule="auto"/>
      </w:pPr>
      <w:r>
        <w:separator/>
      </w:r>
    </w:p>
  </w:endnote>
  <w:endnote w:type="continuationSeparator" w:id="0">
    <w:p w:rsidR="006207EA" w:rsidRDefault="0062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207E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7EA" w:rsidRDefault="006207EA">
      <w:pPr>
        <w:spacing w:after="0" w:line="240" w:lineRule="auto"/>
      </w:pPr>
      <w:r>
        <w:separator/>
      </w:r>
    </w:p>
  </w:footnote>
  <w:footnote w:type="continuationSeparator" w:id="0">
    <w:p w:rsidR="006207EA" w:rsidRDefault="00620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207EA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137AD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1CE68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73CAA"/>
    <w:rsid w:val="00406E44"/>
    <w:rsid w:val="004265B1"/>
    <w:rsid w:val="00571EE0"/>
    <w:rsid w:val="006E63F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16276-B62B-46BA-9658-AE8DB1B83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179</TotalTime>
  <Pages>12</Pages>
  <Words>402</Words>
  <Characters>2176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Tainá Cavichia</cp:lastModifiedBy>
  <cp:revision>31</cp:revision>
  <dcterms:created xsi:type="dcterms:W3CDTF">2018-12-27T15:45:00Z</dcterms:created>
  <dcterms:modified xsi:type="dcterms:W3CDTF">2019-08-13T14:23:00Z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